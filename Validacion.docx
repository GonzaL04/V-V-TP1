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F7D" w:rsidRPr="00A226F8" w:rsidRDefault="005526B1" w:rsidP="00A602AF">
      <w:pPr>
        <w:pStyle w:val="Delimitadorgrfico"/>
        <w:rPr>
          <w:noProof/>
        </w:rPr>
      </w:pPr>
      <w:bookmarkStart w:id="0" w:name="_GoBack"/>
      <w:bookmarkEnd w:id="0"/>
      <w:r w:rsidRPr="00A226F8">
        <w:rPr>
          <w:noProof/>
          <w:lang w:val="es-AR" w:eastAsia="es-AR"/>
        </w:rPr>
        <w:drawing>
          <wp:anchor distT="0" distB="0" distL="114300" distR="114300" simplePos="0" relativeHeight="251665407" behindDoc="1" locked="0" layoutInCell="1" allowOverlap="1" wp14:anchorId="7E17DB74" wp14:editId="6BE0A33A">
            <wp:simplePos x="0" y="0"/>
            <wp:positionH relativeFrom="margin">
              <wp:posOffset>-466090</wp:posOffset>
            </wp:positionH>
            <wp:positionV relativeFrom="margin">
              <wp:posOffset>0</wp:posOffset>
            </wp:positionV>
            <wp:extent cx="6846570" cy="9132570"/>
            <wp:effectExtent l="0" t="0" r="0" b="0"/>
            <wp:wrapNone/>
            <wp:docPr id="4" name="Imagen 4">
              <a:extLst xmlns:a="http://schemas.openxmlformats.org/drawingml/2006/main">
                <a:ext uri="{C183D7F6-B498-43B3-948B-1728B52AA6E4}">
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6570" cy="913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3959" w:rsidRPr="00A226F8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12CBAFF" wp14:editId="4EF92503">
                <wp:simplePos x="0" y="0"/>
                <wp:positionH relativeFrom="column">
                  <wp:posOffset>-466090</wp:posOffset>
                </wp:positionH>
                <wp:positionV relativeFrom="paragraph">
                  <wp:posOffset>2509520</wp:posOffset>
                </wp:positionV>
                <wp:extent cx="5735320" cy="6426200"/>
                <wp:effectExtent l="0" t="0" r="0" b="0"/>
                <wp:wrapNone/>
                <wp:docPr id="2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320" cy="64262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14168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D38AB" id="Forma" o:spid="_x0000_s1026" style="position:absolute;margin-left:-36.7pt;margin-top:197.6pt;width:451.6pt;height:506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Ms4fgIAAL4FAAAOAAAAZHJzL2Uyb0RvYy54bWysVN1u2yAUvp+0d0Dcp/6J47hWnKpplmnS&#10;tFZq9wAE49gaBgQ0TjTt3XfAdpJlu9iq+QIO5vx93zmcxd2h5WjPtGmkKHB0E2LEBJVlI3YF/vqy&#10;mWQYGUtESbgUrMBHZvDd8v27RadyFsta8pJpBE6EyTtV4NpalQeBoTVribmRigm4rKRuiYWj3gWl&#10;Jh14b3kQh2EadFKXSkvKjIG/6/4SL73/qmLUPlaVYRbxAkNu1q/ar1u3BssFyXeaqLqhQxrkDVm0&#10;pBEQ9ORqTSxBr7r5zVXbUC2NrOwNlW0gq6qhzGMANFF4hea5Jop5LECOUSeazP9zS7/snzRqygLH&#10;GAnSQok2jmwPhh3sZ2MdLJB6ON8fomy6nm/SySq5zSbJdDWd3CbZahLN42w1i+/v0w/JD0dr4K28&#10;fdApk/tIri5efFZPGpTcyYDoYhwq3bodSEEHX6HjqUIuPoWfs/l0No2hkBTu0iROoQeGYKM5fTX2&#10;I5PeFdlD/L7E5SiRepToQfj0SA4SIq5jQ49bSeMy6ErgBOLUsPeAQM9leFKfJaH7/s0oCrO3WDmo&#10;fxcLmD9D0/AErptfYwTNv3WgSK6IdYyMIuqgFaIUQKH6JAH9+tU98cdvI0et3LMX6a3sVbkg/vmW&#10;i0utwTOQGiVRmg20jjrjrrzHs24v9SUYdca914Vsweef9CiXhvWmDqnvyxNkx9RFuxjJm3LTcO5g&#10;+RHEHrhGewLDg1DKhI2GjH/R5MKRFsXzoRPaxsJM401b4KE/xtQh+rnjnbSV5RHeH/8k4E1Ps8jR&#10;bi8P+vKwvTwQQWsJk4xa7ZNy7mBIeIDDQHNT6PLsw5/H7vInAAAA//8DAFBLAwQUAAYACAAAACEA&#10;st5PKeAAAAAMAQAADwAAAGRycy9kb3ducmV2LnhtbEyPQU+DQBCF7yb+h82YeGsXKQpFlsaYkHhq&#10;0mrvW3YElJ1Fdlvov3c82eNkvrz3vWIz216ccfSdIwUPywgEUu1MR42Cj/dqkYHwQZPRvSNUcEEP&#10;m/L2ptC5cRPt8LwPjeAQ8rlW0IYw5FL6ukWr/dINSPz7dKPVgc+xkWbUE4fbXsZR9CSt7ogbWj3g&#10;a4v19/5kFUzZdkqrYLfz23D4SnbZ4TL8VErd380vzyACzuEfhj99VoeSnY7uRMaLXsEiXSWMKlit&#10;H2MQTGTxmsccGU2iNAZZFvJ6RPkLAAD//wMAUEsBAi0AFAAGAAgAAAAhALaDOJL+AAAA4QEAABMA&#10;AAAAAAAAAAAAAAAAAAAAAFtDb250ZW50X1R5cGVzXS54bWxQSwECLQAUAAYACAAAACEAOP0h/9YA&#10;AACUAQAACwAAAAAAAAAAAAAAAAAvAQAAX3JlbHMvLnJlbHNQSwECLQAUAAYACAAAACEAPxjLOH4C&#10;AAC+BQAADgAAAAAAAAAAAAAAAAAuAgAAZHJzL2Uyb0RvYy54bWxQSwECLQAUAAYACAAAACEAst5P&#10;KeAAAAAMAQAADwAAAAAAAAAAAAAAAADYBAAAZHJzL2Rvd25yZXYueG1sUEsFBgAAAAAEAAQA8wAA&#10;AOUFAAAAAA==&#10;" path="m,l21600,14168r,7432l,21600,,xe" fillcolor="#e2b80f [3204]" stroked="f" strokeweight="1pt">
                <v:stroke miterlimit="4" joinstyle="miter"/>
                <v:path arrowok="t" o:extrusionok="f" o:connecttype="custom" o:connectlocs="2867660,3213100;2867660,3213100;2867660,3213100;2867660,3213100" o:connectangles="0,90,180,270"/>
              </v:shape>
            </w:pict>
          </mc:Fallback>
        </mc:AlternateConten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5812"/>
        <w:gridCol w:w="3538"/>
      </w:tblGrid>
      <w:tr w:rsidR="00A602AF" w:rsidRPr="00A226F8" w:rsidTr="00A07DCE">
        <w:trPr>
          <w:trHeight w:val="2341"/>
        </w:trPr>
        <w:tc>
          <w:tcPr>
            <w:tcW w:w="9350" w:type="dxa"/>
            <w:gridSpan w:val="2"/>
            <w:vAlign w:val="center"/>
          </w:tcPr>
          <w:p w:rsidR="00A602AF" w:rsidRPr="00A226F8" w:rsidRDefault="00CD4DF5" w:rsidP="00CD4DF5">
            <w:pPr>
              <w:pStyle w:val="Ttulo1"/>
              <w:rPr>
                <w:noProof/>
              </w:rPr>
            </w:pPr>
            <w:r>
              <w:rPr>
                <w:noProof/>
              </w:rPr>
              <w:t>Validacion &amp; Verificacion de Programas</w:t>
            </w:r>
          </w:p>
        </w:tc>
      </w:tr>
      <w:tr w:rsidR="00A602AF" w:rsidRPr="00A226F8" w:rsidTr="000A3959">
        <w:trPr>
          <w:trHeight w:val="7455"/>
        </w:trPr>
        <w:tc>
          <w:tcPr>
            <w:tcW w:w="5812" w:type="dxa"/>
            <w:vAlign w:val="center"/>
          </w:tcPr>
          <w:p w:rsidR="00A602AF" w:rsidRPr="00A226F8" w:rsidRDefault="00A602AF" w:rsidP="00A602AF">
            <w:pPr>
              <w:rPr>
                <w:noProof/>
              </w:rPr>
            </w:pPr>
          </w:p>
        </w:tc>
        <w:tc>
          <w:tcPr>
            <w:tcW w:w="3538" w:type="dxa"/>
          </w:tcPr>
          <w:p w:rsidR="00A602AF" w:rsidRPr="00A226F8" w:rsidRDefault="00A602AF">
            <w:pPr>
              <w:rPr>
                <w:noProof/>
              </w:rPr>
            </w:pPr>
          </w:p>
        </w:tc>
      </w:tr>
      <w:tr w:rsidR="00A602AF" w:rsidRPr="000A3959" w:rsidTr="000A3959">
        <w:trPr>
          <w:trHeight w:val="2718"/>
        </w:trPr>
        <w:tc>
          <w:tcPr>
            <w:tcW w:w="5812" w:type="dxa"/>
          </w:tcPr>
          <w:p w:rsidR="00A602AF" w:rsidRPr="000A3959" w:rsidRDefault="00CD4DF5" w:rsidP="00A602AF">
            <w:pPr>
              <w:pStyle w:val="Ttulo2"/>
              <w:rPr>
                <w:rFonts w:ascii="Calibri" w:hAnsi="Calibri" w:cs="Calibri"/>
                <w:b/>
                <w:noProof/>
                <w:sz w:val="28"/>
                <w:szCs w:val="28"/>
              </w:rPr>
            </w:pPr>
            <w:r w:rsidRPr="000A3959">
              <w:rPr>
                <w:rFonts w:ascii="Calibri" w:hAnsi="Calibri" w:cs="Calibri"/>
                <w:b/>
                <w:noProof/>
                <w:sz w:val="28"/>
                <w:szCs w:val="28"/>
              </w:rPr>
              <w:t>Trabajo Practivo N1</w:t>
            </w:r>
          </w:p>
          <w:p w:rsidR="00A602AF" w:rsidRPr="000A3959" w:rsidRDefault="00CD4DF5" w:rsidP="00A602AF">
            <w:pPr>
              <w:pStyle w:val="Ttulo2"/>
              <w:rPr>
                <w:rFonts w:ascii="Calibri" w:hAnsi="Calibri" w:cs="Calibri"/>
                <w:b/>
                <w:noProof/>
                <w:sz w:val="28"/>
                <w:szCs w:val="28"/>
              </w:rPr>
            </w:pPr>
            <w:r w:rsidRPr="000A3959">
              <w:rPr>
                <w:rFonts w:ascii="Calibri" w:hAnsi="Calibri" w:cs="Calibri"/>
                <w:b/>
                <w:noProof/>
                <w:sz w:val="28"/>
                <w:szCs w:val="28"/>
              </w:rPr>
              <w:t>01/06/2023</w:t>
            </w:r>
          </w:p>
          <w:p w:rsidR="00A602AF" w:rsidRPr="000A3959" w:rsidRDefault="00CD4DF5" w:rsidP="00CD4DF5">
            <w:pPr>
              <w:pStyle w:val="Ttulo2"/>
              <w:rPr>
                <w:rFonts w:ascii="Calibri" w:hAnsi="Calibri" w:cs="Calibri"/>
                <w:b/>
                <w:noProof/>
                <w:sz w:val="28"/>
                <w:szCs w:val="28"/>
              </w:rPr>
            </w:pPr>
            <w:r w:rsidRPr="000A3959">
              <w:rPr>
                <w:rFonts w:ascii="Calibri" w:hAnsi="Calibri" w:cs="Calibri"/>
                <w:b/>
                <w:noProof/>
                <w:sz w:val="28"/>
                <w:szCs w:val="28"/>
              </w:rPr>
              <w:t>Gonzalo Lopez</w:t>
            </w:r>
          </w:p>
          <w:p w:rsidR="00CD4DF5" w:rsidRPr="000A3959" w:rsidRDefault="00CD4DF5" w:rsidP="00CD4DF5">
            <w:pPr>
              <w:pStyle w:val="Ttulo2"/>
              <w:rPr>
                <w:rFonts w:ascii="Calibri" w:hAnsi="Calibri" w:cs="Calibri"/>
                <w:b/>
                <w:sz w:val="28"/>
                <w:szCs w:val="28"/>
                <w:shd w:val="clear" w:color="auto" w:fill="E2B80F" w:themeFill="accent1"/>
              </w:rPr>
            </w:pPr>
            <w:r w:rsidRPr="00CA7839">
              <w:rPr>
                <w:rFonts w:ascii="Calibri" w:hAnsi="Calibri" w:cs="Calibri"/>
                <w:b/>
                <w:noProof/>
                <w:sz w:val="28"/>
                <w:szCs w:val="28"/>
                <w:lang w:val="es-AR"/>
              </w:rPr>
              <w:t xml:space="preserve">Sitio web: </w:t>
            </w:r>
            <w:hyperlink r:id="rId11" w:history="1">
              <w:r w:rsidR="000A3959" w:rsidRPr="00CA7839">
                <w:rPr>
                  <w:rStyle w:val="Hipervnculo"/>
                  <w:rFonts w:ascii="Calibri" w:hAnsi="Calibri" w:cs="Calibri"/>
                  <w:b/>
                  <w:bCs/>
                  <w:sz w:val="28"/>
                  <w:szCs w:val="28"/>
                  <w:shd w:val="clear" w:color="auto" w:fill="E2B80F" w:themeFill="accent1"/>
                  <w:lang w:val="es-AR"/>
                </w:rPr>
                <w:t>https://gonzal04.github.io/V-V-TP1/</w:t>
              </w:r>
            </w:hyperlink>
          </w:p>
          <w:p w:rsidR="000A3959" w:rsidRDefault="000A3959" w:rsidP="000A3959">
            <w:pPr>
              <w:rPr>
                <w:rFonts w:ascii="Calibri" w:hAnsi="Calibri" w:cs="Calibri"/>
                <w:b/>
                <w:noProof/>
                <w:sz w:val="28"/>
                <w:szCs w:val="28"/>
                <w:lang w:val="es-AR"/>
              </w:rPr>
            </w:pPr>
            <w:r w:rsidRPr="000A3959">
              <w:rPr>
                <w:rFonts w:ascii="Calibri" w:hAnsi="Calibri" w:cs="Calibri"/>
                <w:b/>
                <w:noProof/>
                <w:sz w:val="28"/>
                <w:szCs w:val="28"/>
                <w:lang w:val="es-AR"/>
              </w:rPr>
              <w:t xml:space="preserve">Bibliografia: </w:t>
            </w:r>
            <w:hyperlink r:id="rId12" w:history="1">
              <w:r w:rsidRPr="00B87D52">
                <w:rPr>
                  <w:rStyle w:val="Hipervnculo"/>
                  <w:rFonts w:ascii="Calibri" w:hAnsi="Calibri" w:cs="Calibri"/>
                  <w:b/>
                  <w:noProof/>
                  <w:sz w:val="28"/>
                  <w:szCs w:val="28"/>
                  <w:lang w:val="es-AR"/>
                </w:rPr>
                <w:t>https://blog.gitnux.com/es/reglas-de-la-cascada/</w:t>
              </w:r>
            </w:hyperlink>
          </w:p>
          <w:p w:rsidR="000A3959" w:rsidRDefault="004C6D6F" w:rsidP="000A3959">
            <w:pPr>
              <w:rPr>
                <w:rFonts w:ascii="Calibri" w:hAnsi="Calibri" w:cs="Calibri"/>
                <w:b/>
                <w:sz w:val="28"/>
                <w:szCs w:val="28"/>
                <w:lang w:val="es-AR"/>
              </w:rPr>
            </w:pPr>
            <w:hyperlink r:id="rId13" w:history="1">
              <w:r w:rsidR="000A3959" w:rsidRPr="00B87D52">
                <w:rPr>
                  <w:rStyle w:val="Hipervnculo"/>
                  <w:rFonts w:ascii="Calibri" w:hAnsi="Calibri" w:cs="Calibri"/>
                  <w:b/>
                  <w:sz w:val="28"/>
                  <w:szCs w:val="28"/>
                  <w:lang w:val="es-AR"/>
                </w:rPr>
                <w:t>https://www.obsbusiness.school/blog/pros-y-contras-de-la-metodologia-en-cascada</w:t>
              </w:r>
            </w:hyperlink>
          </w:p>
          <w:p w:rsidR="000A3959" w:rsidRPr="000A3959" w:rsidRDefault="000A3959" w:rsidP="000A3959">
            <w:pPr>
              <w:rPr>
                <w:rFonts w:ascii="Calibri" w:hAnsi="Calibri" w:cs="Calibri"/>
                <w:b/>
                <w:sz w:val="28"/>
                <w:szCs w:val="28"/>
                <w:lang w:val="es-AR"/>
              </w:rPr>
            </w:pPr>
          </w:p>
          <w:p w:rsidR="000A3959" w:rsidRPr="000A3959" w:rsidRDefault="000A3959" w:rsidP="000A3959">
            <w:pPr>
              <w:rPr>
                <w:lang w:val="es-AR"/>
              </w:rPr>
            </w:pPr>
          </w:p>
          <w:p w:rsidR="00CD4DF5" w:rsidRPr="000A3959" w:rsidRDefault="00CD4DF5" w:rsidP="00CD4DF5">
            <w:pPr>
              <w:rPr>
                <w:lang w:val="es-AR"/>
              </w:rPr>
            </w:pPr>
          </w:p>
          <w:p w:rsidR="00CD4DF5" w:rsidRPr="000A3959" w:rsidRDefault="00CD4DF5" w:rsidP="00CD4DF5">
            <w:pPr>
              <w:rPr>
                <w:lang w:val="es-AR"/>
              </w:rPr>
            </w:pPr>
          </w:p>
        </w:tc>
        <w:tc>
          <w:tcPr>
            <w:tcW w:w="3538" w:type="dxa"/>
          </w:tcPr>
          <w:p w:rsidR="00A602AF" w:rsidRPr="000A3959" w:rsidRDefault="00A602AF">
            <w:pPr>
              <w:rPr>
                <w:noProof/>
                <w:lang w:val="es-AR"/>
              </w:rPr>
            </w:pPr>
          </w:p>
        </w:tc>
      </w:tr>
    </w:tbl>
    <w:p w:rsidR="000359D1" w:rsidRPr="000A3959" w:rsidRDefault="000359D1">
      <w:pPr>
        <w:rPr>
          <w:noProof/>
          <w:lang w:val="es-AR"/>
        </w:rPr>
      </w:pPr>
    </w:p>
    <w:sectPr w:rsidR="000359D1" w:rsidRPr="000A3959" w:rsidSect="00CE7F24">
      <w:headerReference w:type="default" r:id="rId14"/>
      <w:footerReference w:type="even" r:id="rId15"/>
      <w:footerReference w:type="default" r:id="rId16"/>
      <w:pgSz w:w="11906" w:h="16838" w:code="9"/>
      <w:pgMar w:top="1210" w:right="1267" w:bottom="1210" w:left="1267" w:header="1181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D6F" w:rsidRDefault="004C6D6F" w:rsidP="009B2968">
      <w:r>
        <w:separator/>
      </w:r>
    </w:p>
  </w:endnote>
  <w:endnote w:type="continuationSeparator" w:id="0">
    <w:p w:rsidR="004C6D6F" w:rsidRDefault="004C6D6F" w:rsidP="009B2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41321887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9B2968" w:rsidRDefault="009B2968" w:rsidP="00E832AC">
        <w:pPr>
          <w:pStyle w:val="Piedepgina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end"/>
        </w:r>
      </w:p>
    </w:sdtContent>
  </w:sdt>
  <w:p w:rsidR="009B2968" w:rsidRDefault="009B2968" w:rsidP="00E832A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968" w:rsidRDefault="00E832AC" w:rsidP="00E832AC">
    <w:pPr>
      <w:pStyle w:val="Piedepgina"/>
      <w:rPr>
        <w:rStyle w:val="Nmerodepgina"/>
        <w:noProof/>
      </w:rPr>
    </w:pPr>
    <w:r w:rsidRPr="00E832AC">
      <w:rPr>
        <w:noProof/>
        <w:lang w:bidi="es-ES"/>
      </w:rPr>
      <w:t xml:space="preserve">PÁGINA </w:t>
    </w:r>
    <w:sdt>
      <w:sdtPr>
        <w:rPr>
          <w:rStyle w:val="Nmerodepgina"/>
          <w:noProof/>
        </w:rPr>
        <w:id w:val="-601500411"/>
        <w:docPartObj>
          <w:docPartGallery w:val="Page Numbers (Bottom of Page)"/>
          <w:docPartUnique/>
        </w:docPartObj>
      </w:sdtPr>
      <w:sdtEndPr>
        <w:rPr>
          <w:rStyle w:val="Nmerodepgina"/>
        </w:rPr>
      </w:sdtEndPr>
      <w:sdtContent>
        <w:r w:rsidR="009B2968">
          <w:rPr>
            <w:rStyle w:val="Nmerodepgina"/>
            <w:noProof/>
            <w:lang w:bidi="es-ES"/>
          </w:rPr>
          <w:fldChar w:fldCharType="begin"/>
        </w:r>
        <w:r w:rsidR="009B2968">
          <w:rPr>
            <w:rStyle w:val="Nmerodepgina"/>
            <w:noProof/>
            <w:lang w:bidi="es-ES"/>
          </w:rPr>
          <w:instrText xml:space="preserve"> PAGE </w:instrText>
        </w:r>
        <w:r w:rsidR="009B2968">
          <w:rPr>
            <w:rStyle w:val="Nmerodepgina"/>
            <w:noProof/>
            <w:lang w:bidi="es-ES"/>
          </w:rPr>
          <w:fldChar w:fldCharType="separate"/>
        </w:r>
        <w:r w:rsidR="000A3959">
          <w:rPr>
            <w:rStyle w:val="Nmerodepgina"/>
            <w:noProof/>
            <w:lang w:bidi="es-ES"/>
          </w:rPr>
          <w:t>2</w:t>
        </w:r>
        <w:r w:rsidR="009B2968">
          <w:rPr>
            <w:rStyle w:val="Nmerodepgina"/>
            <w:noProof/>
            <w:lang w:bidi="es-ES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D6F" w:rsidRDefault="004C6D6F" w:rsidP="009B2968">
      <w:r>
        <w:separator/>
      </w:r>
    </w:p>
  </w:footnote>
  <w:footnote w:type="continuationSeparator" w:id="0">
    <w:p w:rsidR="004C6D6F" w:rsidRDefault="004C6D6F" w:rsidP="009B2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968" w:rsidRPr="009B2968" w:rsidRDefault="009B2968" w:rsidP="00E832AC">
    <w:pPr>
      <w:pStyle w:val="Encabezado"/>
    </w:pPr>
    <w:r w:rsidRPr="00E44B70">
      <w:rPr>
        <w:noProof/>
        <w:lang w:val="es-AR" w:eastAsia="es-AR"/>
      </w:rPr>
      <mc:AlternateContent>
        <mc:Choice Requires="wps">
          <w:drawing>
            <wp:inline distT="0" distB="0" distL="0" distR="0" wp14:anchorId="767EA893" wp14:editId="425055D2">
              <wp:extent cx="4575778" cy="60199"/>
              <wp:effectExtent l="0" t="0" r="0" b="0"/>
              <wp:docPr id="5" name="Rectángulo 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4575778" cy="6019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25400" cap="flat">
                        <a:noFill/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24D3C69C" id="Rectángulo 5" o:spid="_x0000_s1026" style="width:360.3pt;height:4.7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61K4QIAAAoGAAAOAAAAZHJzL2Uyb0RvYy54bWysVMlu2zAQvRfoPxC8O7K8W4hceKmLAkES&#10;JGlzpinSIkCRLElvLfox/Zb+WIeUvDTtJUV1IDjizJvtzVy/21cSbZl1Qqscp1dtjJiiuhBqneNP&#10;T8vWCCPniSqI1Irl+MAcfjd5++Z6ZzLW0aWWBbMIQJTLdibHpfcmSxJHS1YRd6UNU/DIta2IB9Gu&#10;k8KSHaBXMum024Nkp21hrKbMOfi7qB/xJOJzzqi/49wxj2SOITYfTxvPVTiTyTXJ1paYUtAmDPIP&#10;UVREKHB6gloQT9DGij+gKkGtdpr7K6qrRHMuKIs5QDZp+0U2jyUxLOYCxXHmVCb3/2Dp7fbeIlHk&#10;uI+RIhW06AGK9vOHWm+kRv2YFNv7G+dDenCr0/o2T0fdxXA5aM1641Gr1511W+PeaNZKh53RrN+Z&#10;Tgfve99DeZNoFe2TnXFZ9Bj6E6+P5t6CUpAcXIOPPbcV4lKYz0Co6B/KhPaxZ4dTz0IkFH72+sP+&#10;cAgso/A2aKfjceM0wAQ4Y53/wHSFwiXHFrKLoGQLMdXxHVWCutNSFEshZRQCDdlcWrQlQCBCKVM+&#10;bRz8pikV2uW40++1gWWUAJO5JLUjpQNcJFpwtCCurOEiQAAjWSU8jIEUFSTUDl/jQ6rwyiKR63Ah&#10;QtMtQtznmsWbP0gWlKV6YBw6GgtWJ2HXq5BDTXuYSwjxSH7oTjQIihzCfKVtY3IO8pX2dWZgFP1r&#10;5U/2CtZFLMJFcuG60sUBGGt1PcrO0KWAqt4Q5++JhdlNcdhH/g4OLjU0RTc3jEptv/7tf9CHkYJX&#10;jHawC3LsvmyIZRjJjwqGrTtKQ1v9pWAvhdWloDbVXANbIBCILl4bAOtlFAGLW109w+qaBs8gE0XB&#10;f46pt0dh7uuGwfKjbDqNarA0DPE36tHQ43AETj3tn4k1DcM9jMatPu4Okr0geq0b6q30dOM1F3EK&#10;zrVtqAULJw5vsxzDRruUo9Z5hU9+AQAA//8DAFBLAwQUAAYACAAAACEAHNJD7dkAAAADAQAADwAA&#10;AGRycy9kb3ducmV2LnhtbEyPzWrDMBCE74W+g9hAb42cgJ3EtRzaQI4t5OcBNtbGMrVWxlJip09f&#10;JZf2sjDMMPNtsR5tK67U+8axgtk0AUFcOd1wreB42L4uQfiArLF1TApu5GFdPj8VmGs38I6u+1CL&#10;WMI+RwUmhC6X0leGLPqp64ijd3a9xRBlX0vd4xDLbSvnSZJJiw3HBYMdbQxV3/uLVbDbDGm6WnzK&#10;r+wW8PzTGb81H0q9TMb3NxCBxvAXhjt+RIcyMp3chbUXrYL4SHjc6C3mSQbipGCVgiwL+Z+9/AUA&#10;AP//AwBQSwECLQAUAAYACAAAACEAtoM4kv4AAADhAQAAEwAAAAAAAAAAAAAAAAAAAAAAW0NvbnRl&#10;bnRfVHlwZXNdLnhtbFBLAQItABQABgAIAAAAIQA4/SH/1gAAAJQBAAALAAAAAAAAAAAAAAAAAC8B&#10;AABfcmVscy8ucmVsc1BLAQItABQABgAIAAAAIQBPu61K4QIAAAoGAAAOAAAAAAAAAAAAAAAAAC4C&#10;AABkcnMvZTJvRG9jLnhtbFBLAQItABQABgAIAAAAIQAc0kPt2QAAAAMBAAAPAAAAAAAAAAAAAAAA&#10;ADsFAABkcnMvZG93bnJldi54bWxQSwUGAAAAAAQABADzAAAAQQYAAAAA&#10;" fillcolor="#e2b80f [3204]" stroked="f" strokeweight="2pt">
              <v:stroke miterlimit="4"/>
              <v:textbox inset="3pt,3pt,3pt,3pt"/>
              <w10:anchorlock/>
            </v:rect>
          </w:pict>
        </mc:Fallback>
      </mc:AlternateContent>
    </w:r>
    <w:r>
      <w:rPr>
        <w:lang w:bidi="es-ES"/>
      </w:rPr>
      <w:t xml:space="preserve">      </w:t>
    </w:r>
    <w:sdt>
      <w:sdtPr>
        <w:id w:val="-2076273252"/>
        <w:placeholder>
          <w:docPart w:val="9AB52F697DBF4A42B89F230F62B9717A"/>
        </w:placeholder>
        <w:temporary/>
        <w:showingPlcHdr/>
        <w15:appearance w15:val="hidden"/>
      </w:sdtPr>
      <w:sdtEndPr/>
      <w:sdtContent>
        <w:r w:rsidR="00A123DD" w:rsidRPr="00E832AC">
          <w:rPr>
            <w:lang w:bidi="es-ES"/>
          </w:rPr>
          <w:t>TÍTULO DEL INFORME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DF5"/>
    <w:rsid w:val="000114EB"/>
    <w:rsid w:val="000359D1"/>
    <w:rsid w:val="00075273"/>
    <w:rsid w:val="00086AFE"/>
    <w:rsid w:val="000A3959"/>
    <w:rsid w:val="00187632"/>
    <w:rsid w:val="00191A35"/>
    <w:rsid w:val="001C6FE6"/>
    <w:rsid w:val="001D390E"/>
    <w:rsid w:val="00211CE6"/>
    <w:rsid w:val="002366C9"/>
    <w:rsid w:val="00363EF9"/>
    <w:rsid w:val="003A7DA5"/>
    <w:rsid w:val="003E6AB7"/>
    <w:rsid w:val="004C6D6F"/>
    <w:rsid w:val="005526B1"/>
    <w:rsid w:val="005971C2"/>
    <w:rsid w:val="006C60E6"/>
    <w:rsid w:val="006D43AB"/>
    <w:rsid w:val="00952F7D"/>
    <w:rsid w:val="009A380C"/>
    <w:rsid w:val="009B2968"/>
    <w:rsid w:val="009B72D4"/>
    <w:rsid w:val="009D4923"/>
    <w:rsid w:val="00A07DCE"/>
    <w:rsid w:val="00A123DD"/>
    <w:rsid w:val="00A226F8"/>
    <w:rsid w:val="00A602AF"/>
    <w:rsid w:val="00A64F96"/>
    <w:rsid w:val="00AE2317"/>
    <w:rsid w:val="00B951A8"/>
    <w:rsid w:val="00BF5EE2"/>
    <w:rsid w:val="00C3007A"/>
    <w:rsid w:val="00C95220"/>
    <w:rsid w:val="00CA7839"/>
    <w:rsid w:val="00CD4DF5"/>
    <w:rsid w:val="00CE7F24"/>
    <w:rsid w:val="00D6792E"/>
    <w:rsid w:val="00E44B70"/>
    <w:rsid w:val="00E832AC"/>
    <w:rsid w:val="00EA4A50"/>
    <w:rsid w:val="00F4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6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rsid w:val="00E832AC"/>
  </w:style>
  <w:style w:type="paragraph" w:styleId="Ttulo1">
    <w:name w:val="heading 1"/>
    <w:basedOn w:val="Normal"/>
    <w:next w:val="Normal"/>
    <w:link w:val="Ttulo1Car"/>
    <w:qFormat/>
    <w:rsid w:val="009B72D4"/>
    <w:pPr>
      <w:outlineLvl w:val="0"/>
    </w:pPr>
    <w:rPr>
      <w:rFonts w:asciiTheme="majorHAnsi" w:hAnsiTheme="majorHAnsi"/>
      <w:b/>
      <w:sz w:val="80"/>
      <w:szCs w:val="80"/>
    </w:rPr>
  </w:style>
  <w:style w:type="paragraph" w:styleId="Ttulo2">
    <w:name w:val="heading 2"/>
    <w:basedOn w:val="Normal"/>
    <w:next w:val="Normal"/>
    <w:link w:val="Ttulo2Car"/>
    <w:uiPriority w:val="1"/>
    <w:qFormat/>
    <w:rsid w:val="009B72D4"/>
    <w:pPr>
      <w:outlineLvl w:val="1"/>
    </w:pPr>
    <w:rPr>
      <w:rFonts w:asciiTheme="majorHAnsi" w:hAnsiTheme="majorHAnsi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2"/>
    <w:qFormat/>
    <w:rsid w:val="009B72D4"/>
    <w:pPr>
      <w:jc w:val="center"/>
      <w:outlineLvl w:val="2"/>
    </w:pPr>
    <w:rPr>
      <w:rFonts w:asciiTheme="majorHAnsi" w:hAnsiTheme="majorHAnsi"/>
      <w:b/>
      <w:color w:val="000000" w:themeColor="text1"/>
      <w:sz w:val="44"/>
      <w:szCs w:val="36"/>
    </w:rPr>
  </w:style>
  <w:style w:type="paragraph" w:styleId="Ttulo4">
    <w:name w:val="heading 4"/>
    <w:basedOn w:val="Normal"/>
    <w:next w:val="Normal"/>
    <w:link w:val="Ttulo4Car"/>
    <w:uiPriority w:val="3"/>
    <w:qFormat/>
    <w:rsid w:val="00191A35"/>
    <w:pPr>
      <w:ind w:left="567" w:right="567"/>
      <w:jc w:val="center"/>
      <w:outlineLvl w:val="3"/>
    </w:pPr>
    <w:rPr>
      <w:b/>
      <w:sz w:val="76"/>
    </w:rPr>
  </w:style>
  <w:style w:type="paragraph" w:styleId="Ttulo5">
    <w:name w:val="heading 5"/>
    <w:basedOn w:val="Texto"/>
    <w:next w:val="Normal"/>
    <w:link w:val="Ttulo5Car"/>
    <w:uiPriority w:val="4"/>
    <w:qFormat/>
    <w:rsid w:val="00E832AC"/>
    <w:pPr>
      <w:outlineLvl w:val="4"/>
    </w:pPr>
    <w:rPr>
      <w:b/>
      <w:color w:val="E2B80F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limitadorgrfico">
    <w:name w:val="Delimitador gráfico"/>
    <w:basedOn w:val="Normal"/>
    <w:uiPriority w:val="8"/>
    <w:qFormat/>
    <w:rsid w:val="00A602AF"/>
    <w:rPr>
      <w:sz w:val="10"/>
    </w:rPr>
  </w:style>
  <w:style w:type="table" w:styleId="Tablaconcuadrcula">
    <w:name w:val="Table Grid"/>
    <w:basedOn w:val="Tablanormal"/>
    <w:uiPriority w:val="39"/>
    <w:rsid w:val="00A60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602AF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72D4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9B72D4"/>
    <w:rPr>
      <w:rFonts w:asciiTheme="majorHAnsi" w:hAnsiTheme="majorHAnsi"/>
      <w:b/>
      <w:sz w:val="80"/>
      <w:szCs w:val="80"/>
    </w:rPr>
  </w:style>
  <w:style w:type="character" w:customStyle="1" w:styleId="Ttulo2Car">
    <w:name w:val="Título 2 Car"/>
    <w:basedOn w:val="Fuentedeprrafopredeter"/>
    <w:link w:val="Ttulo2"/>
    <w:uiPriority w:val="1"/>
    <w:rsid w:val="009B72D4"/>
    <w:rPr>
      <w:rFonts w:asciiTheme="majorHAnsi" w:hAnsiTheme="majorHAnsi"/>
      <w:sz w:val="36"/>
      <w:szCs w:val="36"/>
    </w:rPr>
  </w:style>
  <w:style w:type="paragraph" w:styleId="Encabezado">
    <w:name w:val="header"/>
    <w:basedOn w:val="Normal"/>
    <w:link w:val="EncabezadoCar"/>
    <w:uiPriority w:val="99"/>
    <w:rsid w:val="00E832AC"/>
    <w:pPr>
      <w:tabs>
        <w:tab w:val="center" w:pos="4680"/>
        <w:tab w:val="right" w:pos="9360"/>
      </w:tabs>
      <w:jc w:val="right"/>
    </w:pPr>
    <w:rPr>
      <w:rFonts w:asciiTheme="majorHAnsi" w:hAnsiTheme="majorHAnsi"/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E832AC"/>
    <w:rPr>
      <w:rFonts w:asciiTheme="majorHAnsi" w:hAnsiTheme="majorHAnsi"/>
      <w:sz w:val="20"/>
    </w:rPr>
  </w:style>
  <w:style w:type="paragraph" w:styleId="Piedepgina">
    <w:name w:val="footer"/>
    <w:basedOn w:val="Normal"/>
    <w:link w:val="PiedepginaCar"/>
    <w:uiPriority w:val="99"/>
    <w:rsid w:val="00E832AC"/>
    <w:pPr>
      <w:tabs>
        <w:tab w:val="center" w:pos="4680"/>
        <w:tab w:val="right" w:pos="9360"/>
      </w:tabs>
      <w:ind w:right="360"/>
      <w:jc w:val="right"/>
    </w:pPr>
    <w:rPr>
      <w:rFonts w:asciiTheme="majorHAnsi" w:hAnsiTheme="majorHAnsi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832AC"/>
    <w:rPr>
      <w:rFonts w:asciiTheme="majorHAnsi" w:hAnsiTheme="majorHAnsi"/>
      <w:sz w:val="20"/>
    </w:rPr>
  </w:style>
  <w:style w:type="character" w:styleId="Nmerodepgina">
    <w:name w:val="page number"/>
    <w:basedOn w:val="Fuentedeprrafopredeter"/>
    <w:uiPriority w:val="99"/>
    <w:semiHidden/>
    <w:rsid w:val="009B2968"/>
  </w:style>
  <w:style w:type="character" w:customStyle="1" w:styleId="Ttulo3Car">
    <w:name w:val="Título 3 Car"/>
    <w:basedOn w:val="Fuentedeprrafopredeter"/>
    <w:link w:val="Ttulo3"/>
    <w:uiPriority w:val="2"/>
    <w:rsid w:val="009B72D4"/>
    <w:rPr>
      <w:rFonts w:asciiTheme="majorHAnsi" w:hAnsiTheme="majorHAnsi"/>
      <w:b/>
      <w:color w:val="000000" w:themeColor="text1"/>
      <w:sz w:val="44"/>
      <w:szCs w:val="36"/>
    </w:rPr>
  </w:style>
  <w:style w:type="character" w:customStyle="1" w:styleId="Ttulo4Car">
    <w:name w:val="Título 4 Car"/>
    <w:basedOn w:val="Fuentedeprrafopredeter"/>
    <w:link w:val="Ttulo4"/>
    <w:uiPriority w:val="3"/>
    <w:rsid w:val="00191A35"/>
    <w:rPr>
      <w:b/>
      <w:sz w:val="76"/>
    </w:rPr>
  </w:style>
  <w:style w:type="paragraph" w:customStyle="1" w:styleId="Texto">
    <w:name w:val="Texto"/>
    <w:basedOn w:val="Normal"/>
    <w:uiPriority w:val="5"/>
    <w:qFormat/>
    <w:rsid w:val="00D6792E"/>
    <w:rPr>
      <w:sz w:val="26"/>
      <w:szCs w:val="28"/>
    </w:rPr>
  </w:style>
  <w:style w:type="paragraph" w:customStyle="1" w:styleId="Leyendadelaimagen">
    <w:name w:val="Leyenda de la imagen"/>
    <w:basedOn w:val="Normal"/>
    <w:uiPriority w:val="6"/>
    <w:qFormat/>
    <w:rsid w:val="009B72D4"/>
    <w:pPr>
      <w:ind w:left="113"/>
    </w:pPr>
    <w:rPr>
      <w:i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4"/>
    <w:rsid w:val="00E832AC"/>
    <w:rPr>
      <w:b/>
      <w:color w:val="E2B80F" w:themeColor="accent1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123DD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A39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obsbusiness.school/blog/pros-y-contras-de-la-metodologia-en-cascada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blog.gitnux.com/es/reglas-de-la-cascada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onzal04.github.io/V-V-TP1/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nza\AppData\Roaming\Microsoft\Templates\Informe%20modern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B52F697DBF4A42B89F230F62B97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1C9C7-1BC9-43C5-B0D7-792D6AA48CE7}"/>
      </w:docPartPr>
      <w:docPartBody>
        <w:p w:rsidR="00A50649" w:rsidRDefault="004653EC">
          <w:pPr>
            <w:pStyle w:val="9AB52F697DBF4A42B89F230F62B9717A"/>
          </w:pPr>
          <w:r w:rsidRPr="00191A35">
            <w:rPr>
              <w:noProof/>
              <w:lang w:bidi="es-ES"/>
            </w:rPr>
            <w:t>TÍTULO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3EC"/>
    <w:rsid w:val="004653EC"/>
    <w:rsid w:val="00777A3A"/>
    <w:rsid w:val="00A50649"/>
    <w:rsid w:val="00E2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29A4B06BB6D406BBEFBD80121945CE0">
    <w:name w:val="729A4B06BB6D406BBEFBD80121945CE0"/>
  </w:style>
  <w:style w:type="paragraph" w:customStyle="1" w:styleId="532949E3CB834C028E197885DED64466">
    <w:name w:val="532949E3CB834C028E197885DED64466"/>
  </w:style>
  <w:style w:type="paragraph" w:customStyle="1" w:styleId="7B796E902EC141FF8E5B088A82D6D153">
    <w:name w:val="7B796E902EC141FF8E5B088A82D6D153"/>
  </w:style>
  <w:style w:type="paragraph" w:customStyle="1" w:styleId="EE0CD9FF13224253B3DF520E79B0978C">
    <w:name w:val="EE0CD9FF13224253B3DF520E79B0978C"/>
  </w:style>
  <w:style w:type="paragraph" w:customStyle="1" w:styleId="0FDD53179259468FA5F765CF9176BCB3">
    <w:name w:val="0FDD53179259468FA5F765CF9176BCB3"/>
  </w:style>
  <w:style w:type="paragraph" w:customStyle="1" w:styleId="E8AD0CB74B8049A0BCD5E3579CA48324">
    <w:name w:val="E8AD0CB74B8049A0BCD5E3579CA48324"/>
  </w:style>
  <w:style w:type="paragraph" w:customStyle="1" w:styleId="Texto">
    <w:name w:val="Texto"/>
    <w:basedOn w:val="Normal"/>
    <w:uiPriority w:val="5"/>
    <w:qFormat/>
    <w:pPr>
      <w:spacing w:after="0" w:line="240" w:lineRule="auto"/>
    </w:pPr>
    <w:rPr>
      <w:rFonts w:eastAsiaTheme="minorHAnsi"/>
      <w:sz w:val="26"/>
      <w:szCs w:val="28"/>
      <w:lang w:val="es-ES" w:eastAsia="en-US"/>
    </w:rPr>
  </w:style>
  <w:style w:type="paragraph" w:customStyle="1" w:styleId="112BC810349B415BB76236477C1B130F">
    <w:name w:val="112BC810349B415BB76236477C1B130F"/>
  </w:style>
  <w:style w:type="paragraph" w:customStyle="1" w:styleId="384B230B597C4E5D98ACFB01872F3FCB">
    <w:name w:val="384B230B597C4E5D98ACFB01872F3FCB"/>
  </w:style>
  <w:style w:type="paragraph" w:customStyle="1" w:styleId="9AB52F697DBF4A42B89F230F62B9717A">
    <w:name w:val="9AB52F697DBF4A42B89F230F62B9717A"/>
  </w:style>
  <w:style w:type="paragraph" w:customStyle="1" w:styleId="7827114923954F06AEFF68C988BB006B">
    <w:name w:val="7827114923954F06AEFF68C988BB00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R">
  <a:themeElements>
    <a:clrScheme name="Modern Report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E2B80F"/>
      </a:accent1>
      <a:accent2>
        <a:srgbClr val="FF7900"/>
      </a:accent2>
      <a:accent3>
        <a:srgbClr val="007093"/>
      </a:accent3>
      <a:accent4>
        <a:srgbClr val="005C7C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Custom 12">
      <a:majorFont>
        <a:latin typeface="Franklin Gothic Medium"/>
        <a:ea typeface=""/>
        <a:cs typeface=""/>
      </a:majorFont>
      <a:minorFont>
        <a:latin typeface="Book Antiqu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R" id="{576F8857-8344-CC40-AE0E-EF60A6767544}" vid="{BDC92DF4-E7E1-0844-A1CD-530A464FD27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9B3CA-0C8C-48D4-A94D-FB24C1AB21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E1983F-6286-415F-8BD0-D2570EFEFB2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DE058DEA-A24B-4A4E-9EA4-6D86FDA62B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B91C644-2F4A-4F90-8CC7-1D883A586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moderno.dotx</Template>
  <TotalTime>0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2023-05-30T02:28:00Z</dcterms:created>
  <dcterms:modified xsi:type="dcterms:W3CDTF">2023-05-30T02:29:00Z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